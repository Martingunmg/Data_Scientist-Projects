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60A8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1. Vad betyder: </w:t>
      </w:r>
    </w:p>
    <w:p w14:paraId="4412CD2C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55D70B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A) DBMS  </w:t>
      </w:r>
    </w:p>
    <w:p w14:paraId="18279478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1778068" w14:textId="5F66DA95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DBMS är förkortning för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Database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Management System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.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Det är ett mjukvaruprogram som hanterar data som </w:t>
      </w:r>
      <w:proofErr w:type="gram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t.ex.</w:t>
      </w:r>
      <w:proofErr w:type="gram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köra data, organisera och lagra.  I DBMS kan man ändra på data som redan existerar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. DBMS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det är mer som ett verktyg där data kan hanteras och lagras om användare har tillstånd. </w:t>
      </w:r>
    </w:p>
    <w:p w14:paraId="2085F431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F5D08B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B) Redundans </w:t>
      </w:r>
    </w:p>
    <w:p w14:paraId="6A4E4F0B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93B3E13" w14:textId="70B4F133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>Redundans betyder att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data registreras och lagras och finns bara på ett ställe där användaren och alla andra hämtar den vid samma ställe där den har sparats i databaser. 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Detta på grund av att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överflödiga kopior är dåligt inuti databasen </w:t>
      </w:r>
    </w:p>
    <w:p w14:paraId="50C93A04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2C3807F" w14:textId="2FE679CB" w:rsid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>C) Normalisering t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>om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3NF   </w:t>
      </w:r>
    </w:p>
    <w:p w14:paraId="5C8056A3" w14:textId="428883C8" w:rsid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A345DF6" w14:textId="6D1EE3CC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Normalisering är en förbättrad databasdesign som implementera upp till 6 men räcker till 3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NF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. 1NF är 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datalagrad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som inte är återupprepad gruppen, 2NF Relation är i vanlig form och alla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entity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är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, 3NF är andra form relation och inga transitive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>beroenden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31256832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31B1AC3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D)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AVG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41DE6117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B3F7652" w14:textId="5BD07B7A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AVG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är en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aggregate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function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som räknar ut genomsnittliga 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värden/data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av en kolumn man vill få ut. </w:t>
      </w:r>
    </w:p>
    <w:p w14:paraId="1CAACC6E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F716AFB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2. Vad är skillnaden mellan SQL och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NoSql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, dess fördelar och nackdelar.  </w:t>
      </w:r>
    </w:p>
    <w:p w14:paraId="1D2202EA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CD69BC8" w14:textId="0E10A8D1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En av dem stora skillnaderna är i SQL Databaser så måste dem vara uppbyggt på rätt sätt i relationer och det är 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mer förlåtande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i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NoSQL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. I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NoSQL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kan det vara dokumentär graf och kolumn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somn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inte är relationer databas. </w:t>
      </w:r>
    </w:p>
    <w:p w14:paraId="10231A28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DAF237C" w14:textId="0C4B706F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SQL är lätt att använda och 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för att skapa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bra strukturer i databasen men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NoSQL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behöver man inte struktur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 vilket gör att det är 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>snabb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>are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att utveckla och funkar</w:t>
      </w:r>
      <w:r w:rsidR="007A5A92">
        <w:rPr>
          <w:rFonts w:ascii="Consolas" w:hAnsi="Consolas" w:cs="Consolas"/>
          <w:color w:val="000000" w:themeColor="text1"/>
          <w:sz w:val="19"/>
          <w:szCs w:val="19"/>
        </w:rPr>
        <w:t xml:space="preserve"> även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bra i Clouds. </w:t>
      </w:r>
    </w:p>
    <w:p w14:paraId="32F1134E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7E6735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SQL nackdelar är tar tid att förstå strukturen av databasen i första hand samt svårt att skala och i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NoSQL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finns det inte internetkoppling till data och är mycket mer segare. </w:t>
      </w:r>
    </w:p>
    <w:p w14:paraId="3D4A4E38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6A79EBF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3. Vad är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Json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och vad används det till. Ge ett exempel när det är lämpligt att använda XML </w:t>
      </w:r>
    </w:p>
    <w:p w14:paraId="4781EE83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EA7EB5C" w14:textId="4DE49918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JSON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är ett textbaserat format som man använder för att utbyta data eller lagra</w:t>
      </w:r>
      <w:r w:rsidR="001C56B9">
        <w:rPr>
          <w:rFonts w:ascii="Consolas" w:hAnsi="Consolas" w:cs="Consolas"/>
          <w:color w:val="000000" w:themeColor="text1"/>
          <w:sz w:val="19"/>
          <w:szCs w:val="19"/>
        </w:rPr>
        <w:t xml:space="preserve"> data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. XML är lämpligare att använda mot dokumentinriktat information. </w:t>
      </w:r>
    </w:p>
    <w:p w14:paraId="6AFD051B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7B9D11A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4. Vad är dataintegritet och hur upprätthåller en det?  </w:t>
      </w:r>
    </w:p>
    <w:p w14:paraId="7E978252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56F869E" w14:textId="6BDA538D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Dataintegritet är att data lagras </w:t>
      </w:r>
      <w:r w:rsidR="001C56B9">
        <w:rPr>
          <w:rFonts w:ascii="Consolas" w:hAnsi="Consolas" w:cs="Consolas"/>
          <w:color w:val="000000" w:themeColor="text1"/>
          <w:sz w:val="19"/>
          <w:szCs w:val="19"/>
        </w:rPr>
        <w:t xml:space="preserve">och inte förändras under </w:t>
      </w:r>
      <w:proofErr w:type="spellStart"/>
      <w:r w:rsidR="001C56B9">
        <w:rPr>
          <w:rFonts w:ascii="Consolas" w:hAnsi="Consolas" w:cs="Consolas"/>
          <w:color w:val="000000" w:themeColor="text1"/>
          <w:sz w:val="19"/>
          <w:szCs w:val="19"/>
        </w:rPr>
        <w:t>datans</w:t>
      </w:r>
      <w:proofErr w:type="spellEnd"/>
      <w:r w:rsidR="001C56B9">
        <w:rPr>
          <w:rFonts w:ascii="Consolas" w:hAnsi="Consolas" w:cs="Consolas"/>
          <w:color w:val="000000" w:themeColor="text1"/>
          <w:sz w:val="19"/>
          <w:szCs w:val="19"/>
        </w:rPr>
        <w:t xml:space="preserve"> ”livstid”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. Det gör man när man validerar data, backar upp data och åtkomstkontroll för data så ingen icke behöriga får tag på känsliga information. </w:t>
      </w:r>
    </w:p>
    <w:p w14:paraId="728C1491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2FDEF39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5. Beskriv enkelt SQL servers uppbyggnad </w:t>
      </w:r>
    </w:p>
    <w:p w14:paraId="62CF0A96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BD61521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SQL server är organiserad samling av information som lagras till data. Det består av rader och kolumner som kallas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tuple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and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attributes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. Det har en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primary-key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och även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foreign-key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till olika relationer. </w:t>
      </w:r>
    </w:p>
    <w:p w14:paraId="1EF56E67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8992FF9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6. Vad är en tabell och vad är skillnaden mellan en vy?  </w:t>
      </w:r>
    </w:p>
    <w:p w14:paraId="37D23308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5FC9000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En tabell är något som är lagrat i databasen men vy är en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virtual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tabell som användare frågar </w:t>
      </w:r>
      <w:proofErr w:type="spellStart"/>
      <w:proofErr w:type="gram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t.ex</w:t>
      </w:r>
      <w:proofErr w:type="spellEnd"/>
      <w:proofErr w:type="gram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vilka relationer har dessa två databaser (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left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join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</w:p>
    <w:p w14:paraId="152D1E87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EF8E24D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7. Förklara skillnaden mellan att ha logiken i databasen kontra applikationen. </w:t>
      </w:r>
    </w:p>
    <w:p w14:paraId="2D0EAC32" w14:textId="77777777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6F0B655" w14:textId="52210F16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E2A34">
        <w:rPr>
          <w:rFonts w:ascii="Consolas" w:hAnsi="Consolas" w:cs="Consolas"/>
          <w:color w:val="000000" w:themeColor="text1"/>
          <w:sz w:val="19"/>
          <w:szCs w:val="19"/>
        </w:rPr>
        <w:t>Med att ha logiken i databasen menas att det ska vara uppbyggt på rätt s</w:t>
      </w:r>
      <w:r w:rsidR="001C56B9">
        <w:rPr>
          <w:rFonts w:ascii="Consolas" w:hAnsi="Consolas" w:cs="Consolas"/>
          <w:color w:val="000000" w:themeColor="text1"/>
          <w:sz w:val="19"/>
          <w:szCs w:val="19"/>
        </w:rPr>
        <w:t>ä</w:t>
      </w:r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tt när det ska vara en relationsdatabas. </w:t>
      </w:r>
      <w:proofErr w:type="spellStart"/>
      <w:r w:rsidRPr="007E2A34">
        <w:rPr>
          <w:rFonts w:ascii="Consolas" w:hAnsi="Consolas" w:cs="Consolas"/>
          <w:color w:val="000000" w:themeColor="text1"/>
          <w:sz w:val="19"/>
          <w:szCs w:val="19"/>
        </w:rPr>
        <w:t>Primary-key</w:t>
      </w:r>
      <w:proofErr w:type="spellEnd"/>
      <w:r w:rsidRPr="007E2A34">
        <w:rPr>
          <w:rFonts w:ascii="Consolas" w:hAnsi="Consolas" w:cs="Consolas"/>
          <w:color w:val="000000" w:themeColor="text1"/>
          <w:sz w:val="19"/>
          <w:szCs w:val="19"/>
        </w:rPr>
        <w:t xml:space="preserve"> som har relationer till andra tabeller så det inte kan vara tvärtom då blir det fel i själva databasen och då kan man inte utföra visa saker som hade funkat om man gjorde logiskt i första början. </w:t>
      </w:r>
    </w:p>
    <w:p w14:paraId="7B8FAF3F" w14:textId="5242F1F5" w:rsid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491766" w14:textId="2AFB7643" w:rsidR="007E2A34" w:rsidRPr="007E2A34" w:rsidRDefault="007E2A34" w:rsidP="007E2A34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BF4A9E8" wp14:editId="3DAA62E8">
            <wp:extent cx="6575571" cy="3962400"/>
            <wp:effectExtent l="0" t="0" r="3175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objekt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00" cy="39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FB7" w14:textId="77777777" w:rsidR="007E2A34" w:rsidRDefault="007E2A34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C773B8" w14:textId="5C412AC0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Martinsbutik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Skapar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...;</w:t>
      </w:r>
    </w:p>
    <w:p w14:paraId="61AF2F2F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21A02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Martinsbutik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Använder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namnet för att kunna lägga till saker i den databasen samt ändra.</w:t>
      </w:r>
    </w:p>
    <w:p w14:paraId="039C82D7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429DB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FÖR ATT SKAPA TABELL SOM HETER KUNDER</w:t>
      </w:r>
    </w:p>
    <w:p w14:paraId="05D66F6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kunder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7DA3A2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KunderID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KunderID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är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primary key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identifieras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int NOT NULL IDENTITY PRIMARY KEY</w:t>
      </w:r>
    </w:p>
    <w:p w14:paraId="04FB3B12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Förnamn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 betyder lagrar högst 50 tecken.</w:t>
      </w:r>
    </w:p>
    <w:p w14:paraId="3515E46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Efternamn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7119D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9B8C99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Telefon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DBE3F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2849B0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8D66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Väljer allt = (*) från kunder.</w:t>
      </w:r>
    </w:p>
    <w:p w14:paraId="71005F3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 jag välja vart jag vill lägga till saker.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tabbelnamnet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vilken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,)</w:t>
      </w:r>
    </w:p>
    <w:p w14:paraId="3650AC2D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lägger till världen som jag vill ha i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'');</w:t>
      </w:r>
    </w:p>
    <w:p w14:paraId="4FE9F803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C77BC" w14:textId="77777777" w:rsidR="00145B1B" w:rsidRDefault="00000000">
      <w:pPr>
        <w:autoSpaceDE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'Ångermannagatan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'074900295'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EA4FAB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F544C" w14:textId="77777777" w:rsidR="00145B1B" w:rsidRDefault="00000000">
      <w:pPr>
        <w:autoSpaceDE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'Ångermannagatan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'074900295'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1C724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1A09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'Martinsson'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Blackeberg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'074924295'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8BC702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E6A00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'Martina'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Erkisson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sturegatan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'074933295'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15466A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3AFDC4" w14:textId="77777777" w:rsidR="00145B1B" w:rsidRDefault="00000000">
      <w:pPr>
        <w:autoSpaceDE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'Martinasson'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'Loggatan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'074900266'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616F5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Förnamn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B64C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'Olaf'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olafsson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drakevägen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29'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'074913565'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672EB2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1FCE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C0412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Väljer alla från kunder.</w:t>
      </w:r>
    </w:p>
    <w:p w14:paraId="1404DF0A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D3476" w14:textId="77777777" w:rsidR="00145B1B" w:rsidRDefault="00000000">
      <w:r>
        <w:rPr>
          <w:noProof/>
        </w:rPr>
        <w:drawing>
          <wp:inline distT="0" distB="0" distL="0" distR="0" wp14:anchorId="2040734B" wp14:editId="6393C967">
            <wp:extent cx="4834981" cy="1796027"/>
            <wp:effectExtent l="0" t="0" r="3719" b="0"/>
            <wp:docPr id="1" name="Picture 1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981" cy="17960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0264B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Om jag vill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UPDATERAR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något använder jag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tabell SET Vilken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2DD9B44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kunder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Förnamn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Efternamn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'Eriksson'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'Mariagatan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'0792555334'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9A45B0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03D71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där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kunderid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är 1 visar bara den.</w:t>
      </w:r>
    </w:p>
    <w:p w14:paraId="3BF1DCFC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78D95" w14:textId="77777777" w:rsidR="00145B1B" w:rsidRDefault="00000000">
      <w:r>
        <w:rPr>
          <w:noProof/>
        </w:rPr>
        <w:drawing>
          <wp:inline distT="0" distB="0" distL="0" distR="0" wp14:anchorId="37A2675C" wp14:editId="6C640052">
            <wp:extent cx="4488890" cy="550980"/>
            <wp:effectExtent l="0" t="0" r="0" b="0"/>
            <wp:docPr id="2" name="Picture 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890" cy="5509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BF6565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FÖR ATT SKAPA TABELL SOM HETER Frakt</w:t>
      </w:r>
    </w:p>
    <w:p w14:paraId="7DA1AC7A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2CDE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Frakt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816A2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FraktID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är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primary key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identifieras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int NOT NULL IDENTITY PRIMARY KEY</w:t>
      </w:r>
    </w:p>
    <w:p w14:paraId="52D37C6B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FraktBolag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8EBB7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Plats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5792F6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Mobilnummer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ADCC25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Utskickat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lägger till en som jag vill ta bort sen med 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för att visa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FÖRMÅGAN.</w:t>
      </w:r>
    </w:p>
    <w:p w14:paraId="047D8D2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9BA478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170FF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Frakt</w:t>
      </w:r>
      <w:proofErr w:type="spellEnd"/>
    </w:p>
    <w:p w14:paraId="5F58EBEF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00F0E" w14:textId="77777777" w:rsidR="00145B1B" w:rsidRDefault="00000000">
      <w:pPr>
        <w:autoSpaceDE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6D4A11" wp14:editId="22BF46D1">
            <wp:extent cx="3265925" cy="585142"/>
            <wp:effectExtent l="0" t="0" r="0" b="0"/>
            <wp:docPr id="3" name="Picture 3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925" cy="5851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2E871F" w14:textId="77777777" w:rsidR="00145B1B" w:rsidRDefault="00000000">
      <w:pPr>
        <w:autoSpaceDE w:val="0"/>
        <w:spacing w:after="0" w:line="240" w:lineRule="auto"/>
      </w:pPr>
      <w:r w:rsidRPr="007E2A34">
        <w:rPr>
          <w:rFonts w:ascii="Consolas" w:hAnsi="Consolas" w:cs="Consolas"/>
          <w:color w:val="0000FF"/>
          <w:sz w:val="19"/>
          <w:szCs w:val="19"/>
        </w:rPr>
        <w:t>ALTER</w:t>
      </w:r>
      <w:r w:rsidRPr="007E2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A34">
        <w:rPr>
          <w:rFonts w:ascii="Consolas" w:hAnsi="Consolas" w:cs="Consolas"/>
          <w:color w:val="0000FF"/>
          <w:sz w:val="19"/>
          <w:szCs w:val="19"/>
        </w:rPr>
        <w:t>TABLE</w:t>
      </w:r>
      <w:r w:rsidRPr="007E2A34">
        <w:rPr>
          <w:rFonts w:ascii="Consolas" w:hAnsi="Consolas" w:cs="Consolas"/>
          <w:color w:val="000000"/>
          <w:sz w:val="19"/>
          <w:szCs w:val="19"/>
        </w:rPr>
        <w:t xml:space="preserve"> Frakt</w:t>
      </w:r>
    </w:p>
    <w:p w14:paraId="4D026DA1" w14:textId="77777777" w:rsidR="00145B1B" w:rsidRDefault="00000000">
      <w:pPr>
        <w:autoSpaceDE w:val="0"/>
        <w:spacing w:after="0" w:line="240" w:lineRule="auto"/>
      </w:pPr>
      <w:r w:rsidRPr="007E2A3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Utskickat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tar bort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jag inte vill ha i frakt table.</w:t>
      </w:r>
    </w:p>
    <w:p w14:paraId="71348A42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8FED7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Frakt </w:t>
      </w:r>
      <w:r>
        <w:rPr>
          <w:rFonts w:ascii="Consolas" w:hAnsi="Consolas" w:cs="Consolas"/>
          <w:color w:val="008000"/>
          <w:sz w:val="19"/>
          <w:szCs w:val="19"/>
        </w:rPr>
        <w:t xml:space="preserve">-- LÄGGER TILL NYA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TABELLEN MED 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</w:p>
    <w:p w14:paraId="79453121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Hemleverans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LÄGGER TILL </w:t>
      </w:r>
    </w:p>
    <w:p w14:paraId="6E7AB393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80084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 jag välja vart jag vill lägga till saker.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tabbelnamnet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vilken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,)</w:t>
      </w:r>
    </w:p>
    <w:p w14:paraId="0948BA5F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lägger till världen som jag vill ha i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'');</w:t>
      </w:r>
    </w:p>
    <w:p w14:paraId="46229013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FraktBolag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Mobilnummer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Hemleverans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E0045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PostNord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'Stockholm'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'08-133133'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5D28F6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FraktBolag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Mobilnummer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Hemleverans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953AA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'DHL'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'Malmö'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'08-536222'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0B629F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33AA3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D66FE" w14:textId="77777777" w:rsidR="00145B1B" w:rsidRDefault="00000000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Frakt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--KOLLAR SÅ JAG HAR DEM NYA KOLUMN.</w:t>
      </w:r>
    </w:p>
    <w:p w14:paraId="63E4E7B4" w14:textId="77777777" w:rsidR="00145B1B" w:rsidRDefault="00000000">
      <w:r>
        <w:rPr>
          <w:noProof/>
        </w:rPr>
        <w:drawing>
          <wp:inline distT="0" distB="0" distL="0" distR="0" wp14:anchorId="1F0C9532" wp14:editId="40C46DC4">
            <wp:extent cx="4315574" cy="903619"/>
            <wp:effectExtent l="0" t="0" r="2426" b="0"/>
            <wp:docPr id="4" name="Picture 5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574" cy="9036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99BE87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2F2E97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är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primary key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identifieras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int NOT NULL IDENTITY PRIMARY KEY</w:t>
      </w:r>
    </w:p>
    <w:p w14:paraId="351B1FC3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ProduktNamn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E4B9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Antal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C5B758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Pris med float ifall öre ska vara med.</w:t>
      </w:r>
    </w:p>
    <w:p w14:paraId="2F17715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>Beskrivning</w:t>
      </w:r>
      <w:proofErr w:type="spellEnd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A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636C7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>FraktID</w:t>
      </w:r>
      <w:proofErr w:type="spellEnd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>Frakt</w:t>
      </w:r>
      <w:proofErr w:type="spellEnd"/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>FraktID</w:t>
      </w:r>
      <w:proofErr w:type="spellEnd"/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E2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A3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7E2A34">
        <w:rPr>
          <w:rFonts w:ascii="Consolas" w:hAnsi="Consolas" w:cs="Consolas"/>
          <w:color w:val="008000"/>
          <w:sz w:val="19"/>
          <w:szCs w:val="19"/>
          <w:lang w:val="en-US"/>
        </w:rPr>
        <w:t>Foregin</w:t>
      </w:r>
      <w:proofErr w:type="spellEnd"/>
      <w:r w:rsidRPr="007E2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 in not null </w:t>
      </w:r>
      <w:proofErr w:type="spellStart"/>
      <w:r w:rsidRPr="007E2A34">
        <w:rPr>
          <w:rFonts w:ascii="Consolas" w:hAnsi="Consolas" w:cs="Consolas"/>
          <w:color w:val="008000"/>
          <w:sz w:val="19"/>
          <w:szCs w:val="19"/>
          <w:lang w:val="en-US"/>
        </w:rPr>
        <w:t>sen</w:t>
      </w:r>
      <w:proofErr w:type="spellEnd"/>
      <w:r w:rsidRPr="007E2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references table(ID)</w:t>
      </w:r>
    </w:p>
    <w:p w14:paraId="4E461AD4" w14:textId="77777777" w:rsidR="00145B1B" w:rsidRPr="007E2A34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016EC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 w:rsidRPr="007E2A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FC48C2" w14:textId="77777777" w:rsidR="00145B1B" w:rsidRPr="007E2A34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FF90C" w14:textId="77777777" w:rsidR="00145B1B" w:rsidRPr="007E2A34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E82C" w14:textId="77777777" w:rsidR="00145B1B" w:rsidRPr="007A5A92" w:rsidRDefault="00000000">
      <w:pPr>
        <w:autoSpaceDE w:val="0"/>
        <w:spacing w:after="0" w:line="240" w:lineRule="auto"/>
      </w:pPr>
      <w:proofErr w:type="spellStart"/>
      <w:r w:rsidRPr="007A5A9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A5A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5A92">
        <w:rPr>
          <w:rFonts w:ascii="Consolas" w:hAnsi="Consolas" w:cs="Consolas"/>
          <w:color w:val="808080"/>
          <w:sz w:val="19"/>
          <w:szCs w:val="19"/>
        </w:rPr>
        <w:t>*</w:t>
      </w:r>
      <w:r w:rsidRPr="007A5A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5A92">
        <w:rPr>
          <w:rFonts w:ascii="Consolas" w:hAnsi="Consolas" w:cs="Consolas"/>
          <w:color w:val="0000FF"/>
          <w:sz w:val="19"/>
          <w:szCs w:val="19"/>
        </w:rPr>
        <w:t>FROM</w:t>
      </w:r>
      <w:r w:rsidRPr="007A5A92">
        <w:rPr>
          <w:rFonts w:ascii="Consolas" w:hAnsi="Consolas" w:cs="Consolas"/>
          <w:color w:val="000000"/>
          <w:sz w:val="19"/>
          <w:szCs w:val="19"/>
        </w:rPr>
        <w:t xml:space="preserve"> Produkt</w:t>
      </w:r>
      <w:r w:rsidRPr="007A5A92">
        <w:rPr>
          <w:rFonts w:ascii="Consolas" w:hAnsi="Consolas" w:cs="Consolas"/>
          <w:color w:val="808080"/>
          <w:sz w:val="19"/>
          <w:szCs w:val="19"/>
        </w:rPr>
        <w:t>;</w:t>
      </w:r>
    </w:p>
    <w:p w14:paraId="39B4BD45" w14:textId="77777777" w:rsidR="00145B1B" w:rsidRPr="007A5A92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DDF6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 jag välja vart jag vill lägga till saker.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tabbelnamnet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vilken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,)</w:t>
      </w:r>
    </w:p>
    <w:p w14:paraId="25FF4184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lägger till världen som jag vill ha i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'');</w:t>
      </w:r>
    </w:p>
    <w:p w14:paraId="4C811E0C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Beskrivning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A9BF0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'PEN123'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4ECF70A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Beskrivning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E24F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'SUD123'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'Suddgummi'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C6C9B2E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Beskrivning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9F4F9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'Pärm123'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'pärmfodral'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087D650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Beskrivning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59D72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'Stress123'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'Stressboll'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1E5E4EB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C08A7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634BD1E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8088F" w14:textId="77777777" w:rsidR="00145B1B" w:rsidRDefault="00000000">
      <w:r>
        <w:rPr>
          <w:noProof/>
        </w:rPr>
        <w:lastRenderedPageBreak/>
        <w:drawing>
          <wp:inline distT="0" distB="0" distL="0" distR="0" wp14:anchorId="4AB3C06F" wp14:editId="6CEA400F">
            <wp:extent cx="4324334" cy="1356247"/>
            <wp:effectExtent l="0" t="0" r="0" b="2653"/>
            <wp:docPr id="5" name="Picture 6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34" cy="13562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7D1590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Beställning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7B11751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BeställningID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är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primary key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identifieras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int NOT NULL IDENTITY PRIMARY KEY</w:t>
      </w:r>
    </w:p>
    <w:p w14:paraId="5FD86EBE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KunderID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Kunder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KunderID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key int not null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references table(ID)</w:t>
      </w:r>
    </w:p>
    <w:p w14:paraId="0D1D53A8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ProduktID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key int not null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references table(ID)</w:t>
      </w:r>
    </w:p>
    <w:p w14:paraId="391F0556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Beställningsdatum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-MM-DD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MM:SS</w:t>
      </w:r>
      <w:proofErr w:type="spellEnd"/>
      <w:proofErr w:type="gramEnd"/>
    </w:p>
    <w:p w14:paraId="761C7BA5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FraktID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Frakt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key int not null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references table(ID)</w:t>
      </w:r>
    </w:p>
    <w:p w14:paraId="3DC06D1E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6DB43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B65821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FCC11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 jag välja vart jag vill lägga till saker.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tabbelnamnet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vilken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,)</w:t>
      </w:r>
    </w:p>
    <w:p w14:paraId="03249F77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lägger till världen som jag vill ha i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'');</w:t>
      </w:r>
    </w:p>
    <w:p w14:paraId="2F06524D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250D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'2022-12-12 18:30:15'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EA1C5E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F2847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'2022-12-13 19:36:35'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C8F55F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A2596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'2022-12-12 11:30:11'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00D0CC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6EBC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'2022-12-13 19:56:39'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79F86E3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66D49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'2022-12-12 22:30:16'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9B538D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Beställningsdatum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E10D63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'2022-12-13 12:36:25'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CB352E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3F19C" w14:textId="77777777" w:rsidR="00145B1B" w:rsidRPr="007E2A34" w:rsidRDefault="00145B1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18EDF3" w14:textId="77777777" w:rsidR="00145B1B" w:rsidRDefault="00000000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Beställning </w:t>
      </w:r>
      <w:r>
        <w:rPr>
          <w:rFonts w:ascii="Consolas" w:hAnsi="Consolas" w:cs="Consolas"/>
          <w:color w:val="008000"/>
          <w:sz w:val="19"/>
          <w:szCs w:val="19"/>
        </w:rPr>
        <w:t xml:space="preserve">-- Tar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rader från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1-3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från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tabllen</w:t>
      </w:r>
      <w:proofErr w:type="spellEnd"/>
    </w:p>
    <w:p w14:paraId="5D6D5BEB" w14:textId="77777777" w:rsidR="00145B1B" w:rsidRDefault="00000000">
      <w:r>
        <w:rPr>
          <w:noProof/>
        </w:rPr>
        <w:drawing>
          <wp:inline distT="0" distB="0" distL="0" distR="0" wp14:anchorId="71A86234" wp14:editId="63CC4E50">
            <wp:extent cx="5077955" cy="1118027"/>
            <wp:effectExtent l="0" t="0" r="2045" b="0"/>
            <wp:docPr id="6" name="Picture 7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55" cy="11180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6C1BA4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6D312E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INNER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Här gör jag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för att se vilket fraktbolag som skickas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respektiva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produkter.</w:t>
      </w:r>
    </w:p>
    <w:p w14:paraId="0D0479F2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Frakt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FC6F048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Frakt</w:t>
      </w:r>
    </w:p>
    <w:p w14:paraId="0DFD0347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Produkt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</w:p>
    <w:p w14:paraId="3E737DDB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FraktBolag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order by så sorterar jag i alfabetisk ordning </w:t>
      </w:r>
    </w:p>
    <w:p w14:paraId="6FB003D6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DHL sen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PostNord</w:t>
      </w:r>
      <w:proofErr w:type="spellEnd"/>
    </w:p>
    <w:p w14:paraId="4E901B4F" w14:textId="77777777" w:rsidR="00145B1B" w:rsidRDefault="00000000">
      <w:r>
        <w:rPr>
          <w:noProof/>
        </w:rPr>
        <w:drawing>
          <wp:inline distT="0" distB="0" distL="0" distR="0" wp14:anchorId="2FE542C8" wp14:editId="093FC5D5">
            <wp:extent cx="5526359" cy="921257"/>
            <wp:effectExtent l="0" t="0" r="0" b="5843"/>
            <wp:docPr id="7" name="Picture 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359" cy="9212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74753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NESTED QUERIES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är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querie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querie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from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 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where)</w:t>
      </w:r>
    </w:p>
    <w:p w14:paraId="53C0F4A7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Förnamn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Efternamn</w:t>
      </w:r>
      <w:proofErr w:type="spellEnd"/>
    </w:p>
    <w:p w14:paraId="2C767D51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</w:t>
      </w:r>
    </w:p>
    <w:p w14:paraId="58B24D50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kunder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KunderID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4CDB71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KunderID</w:t>
      </w:r>
      <w:proofErr w:type="spellEnd"/>
    </w:p>
    <w:p w14:paraId="5E8B4EAC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Beställning</w:t>
      </w:r>
    </w:p>
    <w:p w14:paraId="21560769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End"/>
    </w:p>
    <w:p w14:paraId="7C670256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D18A1E" w14:textId="77777777" w:rsidR="00145B1B" w:rsidRDefault="00000000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kunder Martin Martinsson, Martina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eriksson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olafsson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mindre än 2 så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som är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PostNord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leverantör. </w:t>
      </w:r>
    </w:p>
    <w:p w14:paraId="7FAC5186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07D77" w14:textId="77777777" w:rsidR="00145B1B" w:rsidRDefault="00000000">
      <w:r>
        <w:rPr>
          <w:noProof/>
        </w:rPr>
        <w:drawing>
          <wp:inline distT="0" distB="0" distL="0" distR="0" wp14:anchorId="6E952151" wp14:editId="6A2C0F51">
            <wp:extent cx="2508464" cy="882441"/>
            <wp:effectExtent l="0" t="0" r="6136" b="0"/>
            <wp:docPr id="8" name="Picture 9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464" cy="8824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99F467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DATUM få 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datum från listan beställning</w:t>
      </w:r>
    </w:p>
    <w:p w14:paraId="0441F9C6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D90C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Beställning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Beställningsdatum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'2022-12-12 18:30:15'</w:t>
      </w:r>
    </w:p>
    <w:p w14:paraId="17EEA370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0BFC0" w14:textId="77777777" w:rsidR="00145B1B" w:rsidRDefault="00000000">
      <w:r>
        <w:rPr>
          <w:noProof/>
        </w:rPr>
        <w:drawing>
          <wp:inline distT="0" distB="0" distL="0" distR="0" wp14:anchorId="37549009" wp14:editId="42267B8A">
            <wp:extent cx="4724988" cy="717456"/>
            <wp:effectExtent l="0" t="0" r="0" b="0"/>
            <wp:docPr id="9" name="Picture 11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988" cy="717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C90E33" w14:textId="77777777" w:rsidR="00145B1B" w:rsidRDefault="00145B1B"/>
    <w:p w14:paraId="7832B87B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DC2D8F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visar listan av produkter som 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mellan 10 och upp till 20 kr, då får vi upp 3 varor då.</w:t>
      </w:r>
    </w:p>
    <w:p w14:paraId="35CCAFED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5DCEF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</w:p>
    <w:p w14:paraId="12797B64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97F7881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ECA27" w14:textId="77777777" w:rsidR="00145B1B" w:rsidRDefault="00000000">
      <w:r>
        <w:rPr>
          <w:noProof/>
        </w:rPr>
        <w:drawing>
          <wp:inline distT="0" distB="0" distL="0" distR="0" wp14:anchorId="595E47E8" wp14:editId="10F962E8">
            <wp:extent cx="4024960" cy="1041355"/>
            <wp:effectExtent l="0" t="0" r="940" b="45"/>
            <wp:docPr id="10" name="Picture 13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960" cy="104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DDF31E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</w:t>
      </w:r>
    </w:p>
    <w:p w14:paraId="4EC47B2C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62671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KunderID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räknar hur många kunder har köpt dem 4 olika varorna</w:t>
      </w:r>
    </w:p>
    <w:p w14:paraId="00EDA6A1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Beställning</w:t>
      </w:r>
    </w:p>
    <w:p w14:paraId="381E1F58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proofErr w:type="spellEnd"/>
    </w:p>
    <w:p w14:paraId="76A536ED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Beställning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ser att 2 kunder har köpt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1 kund har köpt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2, </w:t>
      </w:r>
    </w:p>
    <w:p w14:paraId="3B392419" w14:textId="77777777" w:rsidR="00145B1B" w:rsidRDefault="000000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 kunder har köpt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3, 1 kund har köpt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prouktid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</w:t>
      </w:r>
    </w:p>
    <w:p w14:paraId="1A2AB29E" w14:textId="77777777" w:rsidR="00145B1B" w:rsidRDefault="00000000">
      <w:r>
        <w:rPr>
          <w:noProof/>
        </w:rPr>
        <w:drawing>
          <wp:inline distT="0" distB="0" distL="0" distR="0" wp14:anchorId="4A5406AB" wp14:editId="1490A44B">
            <wp:extent cx="2203539" cy="1106753"/>
            <wp:effectExtent l="0" t="0" r="6261" b="0"/>
            <wp:docPr id="11" name="Picture 14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539" cy="1106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132193" w14:textId="77777777" w:rsidR="00145B1B" w:rsidRDefault="00000000">
      <w:pPr>
        <w:autoSpaceDE w:val="0"/>
        <w:spacing w:after="0" w:line="240" w:lineRule="auto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variabel Förnamn med att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förnamn och sätta Förnamn Martin så får jag ut alla Martin med adress och efternamn </w:t>
      </w:r>
    </w:p>
    <w:p w14:paraId="3FFBFDDD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6CBB2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@Förnamn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013F48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@Förnamn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</w:p>
    <w:p w14:paraId="4EE5A245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073C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Förnamn</w:t>
      </w:r>
      <w:proofErr w:type="spellEnd"/>
      <w:proofErr w:type="gramEnd"/>
    </w:p>
    <w:p w14:paraId="3C155E4A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 </w:t>
      </w:r>
    </w:p>
    <w:p w14:paraId="1ACF2064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Förnamn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@Förnamn</w:t>
      </w:r>
    </w:p>
    <w:p w14:paraId="171A5833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65505" w14:textId="77777777" w:rsidR="00145B1B" w:rsidRDefault="00000000">
      <w:pPr>
        <w:autoSpaceDE w:val="0"/>
        <w:spacing w:after="0" w:line="240" w:lineRule="auto"/>
      </w:pPr>
      <w:r>
        <w:rPr>
          <w:noProof/>
        </w:rPr>
        <w:drawing>
          <wp:inline distT="0" distB="0" distL="0" distR="0" wp14:anchorId="0BFB8061" wp14:editId="4A78C661">
            <wp:extent cx="3367195" cy="981864"/>
            <wp:effectExtent l="0" t="0" r="0" b="0"/>
            <wp:docPr id="12" name="Picture 15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195" cy="9818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E89F5F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6D156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099135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4643D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5644A9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94F2B2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2F4E57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DD1181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F58106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 Nu med alla som har namnet förnamn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 man bara ändra namnet i ''</w:t>
      </w:r>
    </w:p>
    <w:p w14:paraId="576370A9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5E70D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@Förnamn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DDA787" w14:textId="77777777" w:rsidR="00145B1B" w:rsidRPr="007E2A34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@Förnamn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'Martina'</w:t>
      </w:r>
    </w:p>
    <w:p w14:paraId="6470BCA8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27855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Efternamn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Förnamn</w:t>
      </w:r>
      <w:proofErr w:type="spellEnd"/>
      <w:proofErr w:type="gramEnd"/>
    </w:p>
    <w:p w14:paraId="7DCF4604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kunder </w:t>
      </w:r>
    </w:p>
    <w:p w14:paraId="13BE124C" w14:textId="77777777" w:rsidR="00145B1B" w:rsidRDefault="00000000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Förnamn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@Förnamn</w:t>
      </w:r>
    </w:p>
    <w:p w14:paraId="7DD0B769" w14:textId="77777777" w:rsidR="00145B1B" w:rsidRDefault="00000000">
      <w:r>
        <w:rPr>
          <w:noProof/>
        </w:rPr>
        <w:drawing>
          <wp:inline distT="0" distB="0" distL="0" distR="0" wp14:anchorId="165F5979" wp14:editId="62F82F73">
            <wp:extent cx="2663244" cy="830778"/>
            <wp:effectExtent l="0" t="0" r="3756" b="0"/>
            <wp:docPr id="13" name="Picture 16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244" cy="830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193420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--Mattefunktion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</w:p>
    <w:p w14:paraId="20F18891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0ED74" w14:textId="77777777" w:rsidR="00145B1B" w:rsidRDefault="00000000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25F9F" w14:textId="77777777" w:rsidR="00145B1B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CB2090" w14:textId="77777777" w:rsidR="00145B1B" w:rsidRDefault="00145B1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D314A" w14:textId="77777777" w:rsidR="00145B1B" w:rsidRDefault="000000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hittar det genomsnittliga priset på alla produkter: som är 20.</w:t>
      </w:r>
    </w:p>
    <w:p w14:paraId="6D48E32F" w14:textId="77777777" w:rsidR="00145B1B" w:rsidRDefault="00000000">
      <w:r>
        <w:rPr>
          <w:noProof/>
        </w:rPr>
        <w:drawing>
          <wp:inline distT="0" distB="0" distL="0" distR="0" wp14:anchorId="66414D54" wp14:editId="724087B3">
            <wp:extent cx="1819491" cy="873974"/>
            <wp:effectExtent l="0" t="0" r="0" b="2326"/>
            <wp:docPr id="14" name="Picture 17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491" cy="8739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45B1B">
      <w:headerReference w:type="default" r:id="rId2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2A23" w14:textId="77777777" w:rsidR="00063E17" w:rsidRDefault="00063E17">
      <w:pPr>
        <w:spacing w:after="0" w:line="240" w:lineRule="auto"/>
      </w:pPr>
      <w:r>
        <w:separator/>
      </w:r>
    </w:p>
  </w:endnote>
  <w:endnote w:type="continuationSeparator" w:id="0">
    <w:p w14:paraId="79B52238" w14:textId="77777777" w:rsidR="00063E17" w:rsidRDefault="0006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C17F" w14:textId="77777777" w:rsidR="00063E17" w:rsidRDefault="00063E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DEF507" w14:textId="77777777" w:rsidR="00063E17" w:rsidRDefault="0006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7D64" w14:textId="77777777" w:rsidR="002C3E5A" w:rsidRDefault="00000000">
    <w:pPr>
      <w:pStyle w:val="Sidhuvud"/>
    </w:pPr>
    <w:r>
      <w:t xml:space="preserve">Martin </w:t>
    </w:r>
    <w:proofErr w:type="spellStart"/>
    <w:r>
      <w:t>Gün</w:t>
    </w:r>
    <w:proofErr w:type="spellEnd"/>
    <w:r>
      <w:t xml:space="preserve"> Solna SQL och Databaser</w:t>
    </w:r>
  </w:p>
  <w:p w14:paraId="0ADA17C2" w14:textId="77777777" w:rsidR="002C3E5A" w:rsidRDefault="00000000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1B"/>
    <w:rsid w:val="00063E17"/>
    <w:rsid w:val="00145B1B"/>
    <w:rsid w:val="001C56B9"/>
    <w:rsid w:val="006D3905"/>
    <w:rsid w:val="007A5A92"/>
    <w:rsid w:val="007E2A34"/>
    <w:rsid w:val="00B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48995"/>
  <w15:docId w15:val="{5002CF57-A2D9-9A4D-AC14-A2E54AC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Standardstycketeckensnitt"/>
  </w:style>
  <w:style w:type="paragraph" w:styleId="Sidfot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Standardstycketeckensnit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1631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Eriksson</dc:creator>
  <dc:description/>
  <cp:lastModifiedBy>Martin Gün</cp:lastModifiedBy>
  <cp:revision>3</cp:revision>
  <dcterms:created xsi:type="dcterms:W3CDTF">2022-12-30T20:22:00Z</dcterms:created>
  <dcterms:modified xsi:type="dcterms:W3CDTF">2022-12-30T20:39:00Z</dcterms:modified>
</cp:coreProperties>
</file>